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E637" w14:textId="4BEB5CAD" w:rsidR="00C6554A" w:rsidRPr="00DA0852" w:rsidRDefault="00220706" w:rsidP="00C6554A">
      <w:pPr>
        <w:pStyle w:val="Foto"/>
      </w:pPr>
      <w:r w:rsidRPr="00DA0852">
        <w:rPr>
          <w:noProof/>
        </w:rPr>
        <w:drawing>
          <wp:inline distT="0" distB="0" distL="0" distR="0" wp14:anchorId="1FE32975" wp14:editId="68BA3E0D">
            <wp:extent cx="1905165" cy="1455546"/>
            <wp:effectExtent l="0" t="0" r="0" b="0"/>
            <wp:docPr id="156586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B793" w14:textId="47ADC1DB" w:rsidR="00C6554A" w:rsidRPr="00DA0852" w:rsidRDefault="00B66D4F" w:rsidP="00C6554A">
      <w:pPr>
        <w:pStyle w:val="Ttulo"/>
      </w:pPr>
      <w:r w:rsidRPr="00DA0852">
        <w:t>Preguntas previas a la consulta</w:t>
      </w:r>
    </w:p>
    <w:p w14:paraId="1D817C50" w14:textId="49AE7D72" w:rsidR="00C6554A" w:rsidRPr="00DA0852" w:rsidRDefault="00B66D4F" w:rsidP="00C6554A">
      <w:pPr>
        <w:pStyle w:val="Subttulo"/>
      </w:pPr>
      <w:r w:rsidRPr="00DA0852">
        <w:t>Biodecodificacion del sintoma</w:t>
      </w:r>
    </w:p>
    <w:p w14:paraId="0B8AD0EC" w14:textId="3A0F6757" w:rsidR="00C6554A" w:rsidRPr="00DA0852" w:rsidRDefault="001D3899" w:rsidP="00C6554A">
      <w:pPr>
        <w:pStyle w:val="Informacindecontacto"/>
        <w:rPr>
          <w:lang w:bidi="es-ES"/>
        </w:rPr>
      </w:pPr>
      <w:r>
        <w:rPr>
          <w:highlight w:val="cyan"/>
        </w:rPr>
        <w:t>Nombre Mes Año</w:t>
      </w:r>
    </w:p>
    <w:p w14:paraId="677DA8A0" w14:textId="1660B174" w:rsidR="00C6554A" w:rsidRPr="00DA0852" w:rsidRDefault="00220706" w:rsidP="00C6554A">
      <w:pPr>
        <w:pStyle w:val="Ttulo1"/>
      </w:pPr>
      <w:r w:rsidRPr="00DA0852">
        <w:t>Datos personales</w:t>
      </w:r>
    </w:p>
    <w:p w14:paraId="69C9EE12" w14:textId="77777777" w:rsidR="00DA0852" w:rsidRPr="00DA0852" w:rsidRDefault="00DA0852" w:rsidP="00DA0852"/>
    <w:p w14:paraId="59C72A05" w14:textId="3D3C5ABB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Nombre completo:</w:t>
      </w:r>
    </w:p>
    <w:p w14:paraId="48A3E013" w14:textId="4F7184BC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Edad:</w:t>
      </w:r>
    </w:p>
    <w:p w14:paraId="51D82612" w14:textId="50FE0C91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Datos de nacimiento:</w:t>
      </w:r>
    </w:p>
    <w:p w14:paraId="6C397354" w14:textId="77777777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Estado civil:</w:t>
      </w:r>
    </w:p>
    <w:p w14:paraId="730A41D8" w14:textId="1917677B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Profesión actual (cuál es, por qué y cuando la elegiste, si la disfrutas</w:t>
      </w:r>
    </w:p>
    <w:p w14:paraId="6B8CDDB3" w14:textId="0283FFB7" w:rsidR="00DA0852" w:rsidRPr="00DA0852" w:rsidRDefault="00DA0852" w:rsidP="005F08CC">
      <w:pPr>
        <w:pStyle w:val="Listaconvietas"/>
        <w:numPr>
          <w:ilvl w:val="0"/>
          <w:numId w:val="0"/>
        </w:numPr>
        <w:ind w:left="720"/>
      </w:pPr>
      <w:r w:rsidRPr="00DA0852">
        <w:t xml:space="preserve">y si cobras bien) y comentar si </w:t>
      </w:r>
      <w:r w:rsidR="00A83F2E" w:rsidRPr="00DA0852">
        <w:t>también</w:t>
      </w:r>
      <w:r w:rsidRPr="00DA0852">
        <w:t xml:space="preserve"> hay otras profesiones anteriores:</w:t>
      </w:r>
    </w:p>
    <w:p w14:paraId="1621FAF7" w14:textId="222FA191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Relación</w:t>
      </w:r>
      <w:r w:rsidR="005F08CC">
        <w:t xml:space="preserve"> actual </w:t>
      </w:r>
      <w:r w:rsidRPr="00DA0852">
        <w:t>con</w:t>
      </w:r>
      <w:r w:rsidR="005F08CC">
        <w:t xml:space="preserve"> el</w:t>
      </w:r>
      <w:r w:rsidRPr="00DA0852">
        <w:t xml:space="preserve"> dinero:</w:t>
      </w:r>
    </w:p>
    <w:p w14:paraId="30A58E9A" w14:textId="34FCB3E4" w:rsidR="00DA0852" w:rsidRDefault="00DA0852" w:rsidP="005F08CC">
      <w:pPr>
        <w:pStyle w:val="Listaconvietas"/>
        <w:numPr>
          <w:ilvl w:val="0"/>
          <w:numId w:val="16"/>
        </w:numPr>
      </w:pPr>
      <w:r w:rsidRPr="00DA0852">
        <w:t>Cómo fue la infancia</w:t>
      </w:r>
      <w:r w:rsidR="005F08CC">
        <w:t>:</w:t>
      </w:r>
    </w:p>
    <w:p w14:paraId="2B010C36" w14:textId="3E5D0AAC" w:rsidR="005F08CC" w:rsidRPr="00DA0852" w:rsidRDefault="005F08CC" w:rsidP="005F08CC">
      <w:pPr>
        <w:pStyle w:val="Listaconvietas"/>
        <w:numPr>
          <w:ilvl w:val="0"/>
          <w:numId w:val="16"/>
        </w:numPr>
      </w:pPr>
      <w:r>
        <w:t>Hermanos, cuantos hay y como es la relación con ellos</w:t>
      </w:r>
      <w:r w:rsidR="0048010F">
        <w:t>:</w:t>
      </w:r>
    </w:p>
    <w:p w14:paraId="5A5C7E9D" w14:textId="77777777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Relación con mamá durante la infancia:</w:t>
      </w:r>
    </w:p>
    <w:p w14:paraId="2972309E" w14:textId="77777777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Relación con papá durante la infancia:</w:t>
      </w:r>
    </w:p>
    <w:p w14:paraId="1CBFE03D" w14:textId="77777777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Relación entre los padres:</w:t>
      </w:r>
    </w:p>
    <w:p w14:paraId="080A388A" w14:textId="77777777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>Ambiente en el hogar y si ocurrió algo importante:</w:t>
      </w:r>
    </w:p>
    <w:p w14:paraId="6BF94C2F" w14:textId="77777777" w:rsidR="005F08CC" w:rsidRDefault="00DA0852" w:rsidP="005F08CC">
      <w:pPr>
        <w:pStyle w:val="Listaconvietas"/>
        <w:numPr>
          <w:ilvl w:val="0"/>
          <w:numId w:val="16"/>
        </w:numPr>
      </w:pPr>
      <w:r w:rsidRPr="00DA0852">
        <w:t>Problemas de salud en la familia:</w:t>
      </w:r>
    </w:p>
    <w:p w14:paraId="49D667C6" w14:textId="7BAD14D1" w:rsidR="00DA0852" w:rsidRPr="00DA0852" w:rsidRDefault="00DA0852" w:rsidP="005F08CC">
      <w:pPr>
        <w:pStyle w:val="Listaconvietas"/>
        <w:numPr>
          <w:ilvl w:val="0"/>
          <w:numId w:val="16"/>
        </w:numPr>
      </w:pPr>
      <w:r w:rsidRPr="00DA0852">
        <w:t xml:space="preserve">Problemas económicos u otros </w:t>
      </w:r>
      <w:r w:rsidR="005F08CC">
        <w:t>temas</w:t>
      </w:r>
      <w:r w:rsidRPr="00DA0852">
        <w:t xml:space="preserve"> familiares:</w:t>
      </w:r>
    </w:p>
    <w:p w14:paraId="374DBBBC" w14:textId="4A304BF1" w:rsidR="00C6554A" w:rsidRPr="00DA0852" w:rsidRDefault="00C6554A" w:rsidP="00DA0852"/>
    <w:p w14:paraId="3C27F5D0" w14:textId="58A8AF5B" w:rsidR="00C6554A" w:rsidRPr="00DA0852" w:rsidRDefault="00DA0852" w:rsidP="00DA0852">
      <w:pPr>
        <w:pStyle w:val="Ttulo1"/>
      </w:pPr>
      <w:r w:rsidRPr="00DA0852">
        <w:t>Datos del síntoma a tratar</w:t>
      </w:r>
    </w:p>
    <w:p w14:paraId="59602676" w14:textId="77777777" w:rsidR="00DA0852" w:rsidRPr="00DA0852" w:rsidRDefault="00DA0852" w:rsidP="00DA0852"/>
    <w:p w14:paraId="1DEEEF13" w14:textId="77777777" w:rsidR="005F08CC" w:rsidRDefault="00DA0852" w:rsidP="00DA0852">
      <w:pPr>
        <w:pStyle w:val="Listaconvietas"/>
        <w:numPr>
          <w:ilvl w:val="0"/>
          <w:numId w:val="16"/>
        </w:numPr>
      </w:pPr>
      <w:r w:rsidRPr="00DA0852">
        <w:t>Síntomas físicos:</w:t>
      </w:r>
    </w:p>
    <w:p w14:paraId="649B7777" w14:textId="0CE3E5AE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Medicación</w:t>
      </w:r>
      <w:r w:rsidR="005F08CC">
        <w:t>:</w:t>
      </w:r>
    </w:p>
    <w:p w14:paraId="38BB75C4" w14:textId="497A92B5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Cirugías que haya</w:t>
      </w:r>
      <w:r w:rsidR="001D3899">
        <w:t>s</w:t>
      </w:r>
      <w:r w:rsidRPr="00DA0852">
        <w:t xml:space="preserve"> atravesado:  </w:t>
      </w:r>
    </w:p>
    <w:p w14:paraId="11FABC20" w14:textId="2612A1B2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Otros síntomas (profesional, vincular, dinero, bloqueos, emociones):</w:t>
      </w:r>
    </w:p>
    <w:p w14:paraId="5B0FE27A" w14:textId="77777777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Fecha de diagnóstico (o cuando apareció la enfermedad):</w:t>
      </w:r>
    </w:p>
    <w:p w14:paraId="0B704DC5" w14:textId="7BFEE72F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Qué estaba ocurriendo un tiempo antes</w:t>
      </w:r>
      <w:r w:rsidR="00A83F2E">
        <w:t xml:space="preserve"> (un año antes – dos años antes)</w:t>
      </w:r>
    </w:p>
    <w:p w14:paraId="6E64442C" w14:textId="77777777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Cómo afectó la vida:</w:t>
      </w:r>
    </w:p>
    <w:p w14:paraId="17984260" w14:textId="77777777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Qué le impide hacer:</w:t>
      </w:r>
    </w:p>
    <w:p w14:paraId="4737100D" w14:textId="77777777" w:rsidR="00DA0852" w:rsidRPr="00DA0852" w:rsidRDefault="00DA0852" w:rsidP="00DA0852">
      <w:pPr>
        <w:pStyle w:val="Listaconvietas"/>
        <w:numPr>
          <w:ilvl w:val="0"/>
          <w:numId w:val="16"/>
        </w:numPr>
      </w:pPr>
      <w:r w:rsidRPr="00DA0852">
        <w:t>Qué le permite hacer el síntoma:</w:t>
      </w:r>
    </w:p>
    <w:p w14:paraId="05C59560" w14:textId="2E4414A2" w:rsidR="00594FDA" w:rsidRDefault="00A83F2E" w:rsidP="00DA0852">
      <w:pPr>
        <w:pStyle w:val="Listaconvietas"/>
        <w:numPr>
          <w:ilvl w:val="0"/>
          <w:numId w:val="16"/>
        </w:numPr>
        <w:rPr>
          <w:noProof/>
        </w:rPr>
      </w:pPr>
      <w:r>
        <w:rPr>
          <w:noProof/>
        </w:rPr>
        <w:t xml:space="preserve">Que siente respecto al sintoma: </w:t>
      </w:r>
    </w:p>
    <w:p w14:paraId="10D78D11" w14:textId="77777777" w:rsidR="00A83F2E" w:rsidRDefault="00A83F2E" w:rsidP="00A83F2E">
      <w:pPr>
        <w:pStyle w:val="Listaconvietas"/>
        <w:numPr>
          <w:ilvl w:val="0"/>
          <w:numId w:val="0"/>
        </w:numPr>
        <w:ind w:left="720" w:hanging="360"/>
        <w:rPr>
          <w:noProof/>
        </w:rPr>
      </w:pPr>
    </w:p>
    <w:p w14:paraId="559BD1D6" w14:textId="60DA38B6" w:rsidR="00A83F2E" w:rsidRPr="00DA0852" w:rsidRDefault="00A83F2E" w:rsidP="00A83F2E">
      <w:pPr>
        <w:pStyle w:val="Ttulo1"/>
      </w:pPr>
      <w:r>
        <w:t>Preguntas relacionadas con el nacimiento / concepción</w:t>
      </w:r>
    </w:p>
    <w:p w14:paraId="55CDE997" w14:textId="77777777" w:rsidR="00A83F2E" w:rsidRPr="00DA0852" w:rsidRDefault="00A83F2E" w:rsidP="00A83F2E"/>
    <w:p w14:paraId="60DDEC31" w14:textId="168929B5" w:rsidR="00A83F2E" w:rsidRDefault="005F08CC" w:rsidP="00A83F2E">
      <w:pPr>
        <w:pStyle w:val="Listaconvietas"/>
        <w:numPr>
          <w:ilvl w:val="0"/>
          <w:numId w:val="16"/>
        </w:numPr>
      </w:pPr>
      <w:r>
        <w:t xml:space="preserve">Fue un nacimiento buscado, </w:t>
      </w:r>
      <w:r w:rsidR="00903C9B">
        <w:t>que intenciones tenían papa y mama</w:t>
      </w:r>
      <w:r w:rsidR="007F5DF1">
        <w:t xml:space="preserve">: </w:t>
      </w:r>
    </w:p>
    <w:p w14:paraId="1C696DA2" w14:textId="4F87D2BC" w:rsidR="00A83F2E" w:rsidRDefault="00A83F2E" w:rsidP="00A83F2E">
      <w:pPr>
        <w:pStyle w:val="Listaconvietas"/>
        <w:numPr>
          <w:ilvl w:val="0"/>
          <w:numId w:val="16"/>
        </w:numPr>
      </w:pPr>
      <w:r>
        <w:t>Cómo fue el embarazo de mamá</w:t>
      </w:r>
      <w:r w:rsidR="00903C9B">
        <w:t>, que sintió cuando supo que estaba embarazada, si se sintió acompañada</w:t>
      </w:r>
      <w:r w:rsidR="002013A6">
        <w:t>, que sabe del estado emocional de mama:</w:t>
      </w:r>
    </w:p>
    <w:p w14:paraId="6ED7CD2C" w14:textId="6B7AD81B" w:rsidR="00A83F2E" w:rsidRDefault="005F08CC" w:rsidP="00A83F2E">
      <w:pPr>
        <w:pStyle w:val="Listaconvietas"/>
        <w:numPr>
          <w:ilvl w:val="0"/>
          <w:numId w:val="16"/>
        </w:numPr>
      </w:pPr>
      <w:r>
        <w:t xml:space="preserve">Eventos </w:t>
      </w:r>
      <w:r w:rsidR="00A83F2E">
        <w:t>importante</w:t>
      </w:r>
      <w:r>
        <w:t>s</w:t>
      </w:r>
      <w:r w:rsidR="00A83F2E">
        <w:t xml:space="preserve"> previo a la </w:t>
      </w:r>
      <w:r w:rsidR="007F5DF1">
        <w:t>concepción</w:t>
      </w:r>
      <w:r w:rsidR="00A83F2E">
        <w:t>, durante el</w:t>
      </w:r>
      <w:r>
        <w:t xml:space="preserve"> </w:t>
      </w:r>
      <w:r w:rsidR="00A83F2E">
        <w:t>embarazo, durante el parto o puerperio:</w:t>
      </w:r>
    </w:p>
    <w:p w14:paraId="67E70712" w14:textId="5D5E9FE6" w:rsidR="00A83F2E" w:rsidRDefault="00A83F2E" w:rsidP="00A83F2E">
      <w:pPr>
        <w:pStyle w:val="Listaconvietas"/>
        <w:numPr>
          <w:ilvl w:val="0"/>
          <w:numId w:val="16"/>
        </w:numPr>
      </w:pPr>
      <w:r>
        <w:t>En qué momento de la familia nace</w:t>
      </w:r>
      <w:r w:rsidR="002013A6">
        <w:t>, como estaba la relación entre los padres:</w:t>
      </w:r>
    </w:p>
    <w:p w14:paraId="3A659D52" w14:textId="418BEABD" w:rsidR="004D3C67" w:rsidRDefault="004D3C67" w:rsidP="00A83F2E">
      <w:pPr>
        <w:pStyle w:val="Listaconvietas"/>
        <w:numPr>
          <w:ilvl w:val="0"/>
          <w:numId w:val="16"/>
        </w:numPr>
      </w:pPr>
      <w:r>
        <w:t xml:space="preserve">En que trabajaba papa, se sentía realizado en su trabajo o había conflictos: </w:t>
      </w:r>
    </w:p>
    <w:p w14:paraId="25072192" w14:textId="6A24ADCC" w:rsidR="00A83F2E" w:rsidRDefault="00A83F2E" w:rsidP="00A83F2E">
      <w:pPr>
        <w:pStyle w:val="Listaconvietas"/>
        <w:numPr>
          <w:ilvl w:val="0"/>
          <w:numId w:val="16"/>
        </w:numPr>
      </w:pPr>
      <w:r>
        <w:t>Cómo estaba su familia</w:t>
      </w:r>
      <w:r w:rsidR="002013A6">
        <w:t>, eventos que hayan afectado o movilizado a la familia</w:t>
      </w:r>
      <w:r w:rsidR="0048010F">
        <w:t xml:space="preserve"> en ese momento:</w:t>
      </w:r>
    </w:p>
    <w:p w14:paraId="1D9FA453" w14:textId="77777777" w:rsidR="00A83F2E" w:rsidRDefault="00A83F2E" w:rsidP="00A83F2E">
      <w:pPr>
        <w:pStyle w:val="Listaconvietas"/>
        <w:numPr>
          <w:ilvl w:val="0"/>
          <w:numId w:val="16"/>
        </w:numPr>
      </w:pPr>
      <w:r>
        <w:t>Si hubo abortos o muertes de bebés:</w:t>
      </w:r>
    </w:p>
    <w:p w14:paraId="106FC62B" w14:textId="25A1CA7A" w:rsidR="00A83F2E" w:rsidRDefault="00A83F2E" w:rsidP="00A83F2E">
      <w:pPr>
        <w:pStyle w:val="Listaconvietas"/>
        <w:numPr>
          <w:ilvl w:val="0"/>
          <w:numId w:val="16"/>
        </w:numPr>
      </w:pPr>
      <w:r>
        <w:t>Cómo fue el parto</w:t>
      </w:r>
      <w:r w:rsidR="002013A6">
        <w:t>, fue natural, inducido, etc. Y como lo vivió mama:</w:t>
      </w:r>
    </w:p>
    <w:p w14:paraId="6F98D612" w14:textId="77777777" w:rsidR="00A83F2E" w:rsidRDefault="00A83F2E" w:rsidP="00A83F2E">
      <w:pPr>
        <w:pStyle w:val="Listaconvietas"/>
        <w:numPr>
          <w:ilvl w:val="0"/>
          <w:numId w:val="16"/>
        </w:numPr>
      </w:pPr>
      <w:r>
        <w:lastRenderedPageBreak/>
        <w:t>Cómo fue recibido/a en la familia:</w:t>
      </w:r>
    </w:p>
    <w:p w14:paraId="55596115" w14:textId="77777777" w:rsidR="00A83F2E" w:rsidRDefault="00A83F2E" w:rsidP="00A83F2E">
      <w:pPr>
        <w:pStyle w:val="Listaconvietas"/>
        <w:numPr>
          <w:ilvl w:val="0"/>
          <w:numId w:val="16"/>
        </w:numPr>
      </w:pPr>
      <w:r>
        <w:t>Quién eligió el nombre:</w:t>
      </w:r>
    </w:p>
    <w:p w14:paraId="57872071" w14:textId="3DF07540" w:rsidR="00A83F2E" w:rsidRDefault="00A83F2E" w:rsidP="00A83F2E">
      <w:pPr>
        <w:pStyle w:val="Listaconvietas"/>
        <w:numPr>
          <w:ilvl w:val="0"/>
          <w:numId w:val="16"/>
        </w:numPr>
      </w:pPr>
      <w:r>
        <w:t xml:space="preserve">Qué quiere decir su </w:t>
      </w:r>
      <w:r w:rsidR="008E2BA4">
        <w:t>nombre:</w:t>
      </w:r>
      <w:r w:rsidR="008E2BA4" w:rsidRPr="00DA0852">
        <w:t xml:space="preserve"> </w:t>
      </w:r>
    </w:p>
    <w:p w14:paraId="378F4C08" w14:textId="71B13789" w:rsidR="005F08CC" w:rsidRDefault="00903C9B" w:rsidP="00A83F2E">
      <w:pPr>
        <w:pStyle w:val="Listaconvietas"/>
        <w:numPr>
          <w:ilvl w:val="0"/>
          <w:numId w:val="16"/>
        </w:numPr>
      </w:pPr>
      <w:r>
        <w:t xml:space="preserve">Papa y mama tenían alguna expectativa de sexo o profesión para </w:t>
      </w:r>
      <w:r w:rsidR="0040270F">
        <w:t>mí</w:t>
      </w:r>
      <w:r>
        <w:t>:</w:t>
      </w:r>
    </w:p>
    <w:p w14:paraId="14121932" w14:textId="2FE22B93" w:rsidR="002013A6" w:rsidRPr="00DA0852" w:rsidRDefault="002013A6" w:rsidP="002013A6">
      <w:pPr>
        <w:pStyle w:val="Ttulo1"/>
      </w:pPr>
      <w:r>
        <w:t>Preguntas relacionadas con el clan familiar y los ancestros</w:t>
      </w:r>
    </w:p>
    <w:p w14:paraId="63E99BFD" w14:textId="77777777" w:rsidR="002013A6" w:rsidRDefault="002013A6" w:rsidP="002013A6">
      <w:pPr>
        <w:pStyle w:val="Listaconvietas"/>
        <w:numPr>
          <w:ilvl w:val="0"/>
          <w:numId w:val="0"/>
        </w:numPr>
        <w:ind w:left="720" w:hanging="360"/>
      </w:pPr>
    </w:p>
    <w:p w14:paraId="12176485" w14:textId="06A93FEA" w:rsidR="0040270F" w:rsidRDefault="0040270F" w:rsidP="002013A6">
      <w:pPr>
        <w:pStyle w:val="Listaconvietas"/>
        <w:numPr>
          <w:ilvl w:val="0"/>
          <w:numId w:val="16"/>
        </w:numPr>
      </w:pPr>
      <w:r>
        <w:t>Porque se casaron los padres:</w:t>
      </w:r>
    </w:p>
    <w:p w14:paraId="4216B04C" w14:textId="05330F97" w:rsidR="0040270F" w:rsidRDefault="0040270F" w:rsidP="002013A6">
      <w:pPr>
        <w:pStyle w:val="Listaconvietas"/>
        <w:numPr>
          <w:ilvl w:val="0"/>
          <w:numId w:val="16"/>
        </w:numPr>
      </w:pPr>
      <w:r>
        <w:t>Alguno de los padres estaba enamorado de otra persona, hay algún secreto que no quisiera que supiese su pareja:</w:t>
      </w:r>
    </w:p>
    <w:p w14:paraId="137C67A5" w14:textId="3C25D2DE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 xml:space="preserve">Cómo fue la vida/infancia de los cuatro abuelos: </w:t>
      </w:r>
    </w:p>
    <w:p w14:paraId="056FDD77" w14:textId="285AB821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>Si hubo muertes de niños/abortos</w:t>
      </w:r>
      <w:r>
        <w:t xml:space="preserve"> en la vida de los abuelos / bisabuelos, etc.:</w:t>
      </w:r>
    </w:p>
    <w:p w14:paraId="3E2D1EBE" w14:textId="77777777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 xml:space="preserve">Enfermedades o problemas de salud: </w:t>
      </w:r>
    </w:p>
    <w:p w14:paraId="1C097DD1" w14:textId="2E6CB4F6" w:rsidR="002013A6" w:rsidRDefault="002013A6" w:rsidP="002013A6">
      <w:pPr>
        <w:pStyle w:val="Listaconvietas"/>
        <w:numPr>
          <w:ilvl w:val="0"/>
          <w:numId w:val="16"/>
        </w:numPr>
      </w:pPr>
      <w:r>
        <w:t>Sabe si es d</w:t>
      </w:r>
      <w:r w:rsidRPr="002013A6">
        <w:t>oble (fecha de nacimiento / nombre)</w:t>
      </w:r>
      <w:r>
        <w:t xml:space="preserve"> de algún abuelo / tío, etc.</w:t>
      </w:r>
      <w:r w:rsidRPr="002013A6">
        <w:t xml:space="preserve">: </w:t>
      </w:r>
    </w:p>
    <w:p w14:paraId="76C95F36" w14:textId="780F8B41" w:rsidR="004D3C67" w:rsidRDefault="004D3C67" w:rsidP="002013A6">
      <w:pPr>
        <w:pStyle w:val="Listaconvietas"/>
        <w:numPr>
          <w:ilvl w:val="0"/>
          <w:numId w:val="16"/>
        </w:numPr>
      </w:pPr>
      <w:r>
        <w:t>Tienes la misma profesión de algún integrante de la familia que sea muy reconocido:</w:t>
      </w:r>
    </w:p>
    <w:p w14:paraId="42F44AD5" w14:textId="7540C622" w:rsidR="004D3C67" w:rsidRDefault="004D3C67" w:rsidP="002013A6">
      <w:pPr>
        <w:pStyle w:val="Listaconvietas"/>
        <w:numPr>
          <w:ilvl w:val="0"/>
          <w:numId w:val="16"/>
        </w:numPr>
      </w:pPr>
      <w:r>
        <w:t>Te pareces mucho a algún integrante de la familia</w:t>
      </w:r>
    </w:p>
    <w:p w14:paraId="4B660DA6" w14:textId="77777777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 xml:space="preserve">Cómo era la forma de ver la vida de los ancestros (cosmovisión): </w:t>
      </w:r>
    </w:p>
    <w:p w14:paraId="0AA0AF1F" w14:textId="66CAB6C4" w:rsidR="004D3C67" w:rsidRDefault="004D3C67" w:rsidP="002013A6">
      <w:pPr>
        <w:pStyle w:val="Listaconvietas"/>
        <w:numPr>
          <w:ilvl w:val="0"/>
          <w:numId w:val="16"/>
        </w:numPr>
      </w:pPr>
      <w:r>
        <w:t>Que talentos sentís que te aportaron:</w:t>
      </w:r>
    </w:p>
    <w:p w14:paraId="4FF3BA6A" w14:textId="19BFF203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>Cómo fueron las vidas de las mujeres</w:t>
      </w:r>
      <w:r>
        <w:t xml:space="preserve"> tanto del lado materno como paterno</w:t>
      </w:r>
      <w:r w:rsidRPr="002013A6">
        <w:t xml:space="preserve">: </w:t>
      </w:r>
    </w:p>
    <w:p w14:paraId="19F86E2C" w14:textId="0BEE9D26" w:rsidR="002013A6" w:rsidRDefault="002013A6" w:rsidP="002013A6">
      <w:pPr>
        <w:pStyle w:val="Listaconvietas"/>
        <w:numPr>
          <w:ilvl w:val="0"/>
          <w:numId w:val="16"/>
        </w:numPr>
      </w:pPr>
      <w:r w:rsidRPr="002013A6">
        <w:t>Cómo fueron las vidas de los hombres</w:t>
      </w:r>
      <w:r>
        <w:t xml:space="preserve"> del clan materno y paterno</w:t>
      </w:r>
      <w:r w:rsidRPr="002013A6">
        <w:t>:</w:t>
      </w:r>
    </w:p>
    <w:p w14:paraId="6DE939CA" w14:textId="2310ED10" w:rsidR="004D3C67" w:rsidRPr="00DA0852" w:rsidRDefault="004D3C67" w:rsidP="002013A6">
      <w:pPr>
        <w:pStyle w:val="Listaconvietas"/>
        <w:numPr>
          <w:ilvl w:val="0"/>
          <w:numId w:val="16"/>
        </w:numPr>
      </w:pPr>
      <w:r>
        <w:t>Como la relación de pareja de tus abuelos (maternos y paternos):</w:t>
      </w:r>
    </w:p>
    <w:p w14:paraId="4215B3B4" w14:textId="77777777" w:rsidR="00A83F2E" w:rsidRPr="009679B1" w:rsidRDefault="00A83F2E" w:rsidP="00A83F2E">
      <w:pPr>
        <w:pStyle w:val="Listaconvietas"/>
        <w:numPr>
          <w:ilvl w:val="0"/>
          <w:numId w:val="0"/>
        </w:numPr>
        <w:ind w:left="720" w:hanging="360"/>
        <w:rPr>
          <w:noProof/>
        </w:rPr>
      </w:pPr>
    </w:p>
    <w:sectPr w:rsidR="00A83F2E" w:rsidRPr="009679B1" w:rsidSect="00486C1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28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9AAA" w14:textId="77777777" w:rsidR="00940EE9" w:rsidRPr="00DA0852" w:rsidRDefault="00940EE9" w:rsidP="00C6554A">
      <w:pPr>
        <w:spacing w:before="0" w:after="0" w:line="240" w:lineRule="auto"/>
      </w:pPr>
      <w:r w:rsidRPr="00DA0852">
        <w:separator/>
      </w:r>
    </w:p>
  </w:endnote>
  <w:endnote w:type="continuationSeparator" w:id="0">
    <w:p w14:paraId="7C5D7612" w14:textId="77777777" w:rsidR="00940EE9" w:rsidRPr="00DA0852" w:rsidRDefault="00940EE9" w:rsidP="00C6554A">
      <w:pPr>
        <w:spacing w:before="0" w:after="0" w:line="240" w:lineRule="auto"/>
      </w:pPr>
      <w:r w:rsidRPr="00DA08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ABA03" w14:textId="77777777" w:rsidR="00594FDA" w:rsidRPr="00DA0852" w:rsidRDefault="00ED7C44">
    <w:pPr>
      <w:pStyle w:val="Piedepgina"/>
    </w:pPr>
    <w:r w:rsidRPr="00DA0852">
      <w:rPr>
        <w:lang w:bidi="es-ES"/>
      </w:rPr>
      <w:t xml:space="preserve">Página </w:t>
    </w:r>
    <w:r w:rsidRPr="00DA0852">
      <w:rPr>
        <w:lang w:bidi="es-ES"/>
      </w:rPr>
      <w:fldChar w:fldCharType="begin"/>
    </w:r>
    <w:r w:rsidRPr="00DA0852">
      <w:rPr>
        <w:lang w:bidi="es-ES"/>
      </w:rPr>
      <w:instrText xml:space="preserve"> PAGE  \* Arabic  \* MERGEFORMAT </w:instrText>
    </w:r>
    <w:r w:rsidRPr="00DA0852">
      <w:rPr>
        <w:lang w:bidi="es-ES"/>
      </w:rPr>
      <w:fldChar w:fldCharType="separate"/>
    </w:r>
    <w:r w:rsidR="0089714F" w:rsidRPr="00DA0852">
      <w:rPr>
        <w:lang w:bidi="es-ES"/>
      </w:rPr>
      <w:t>1</w:t>
    </w:r>
    <w:r w:rsidRPr="00DA0852"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50443"/>
      <w:docPartObj>
        <w:docPartGallery w:val="Page Numbers (Bottom of Page)"/>
        <w:docPartUnique/>
      </w:docPartObj>
    </w:sdtPr>
    <w:sdtContent>
      <w:p w14:paraId="32791BA1" w14:textId="0B5AD45D" w:rsidR="00997EC6" w:rsidRDefault="00997EC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963A67" w14:textId="2EACB3C3" w:rsidR="00997EC6" w:rsidRDefault="00997E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1997A" w14:textId="77777777" w:rsidR="00940EE9" w:rsidRPr="00DA0852" w:rsidRDefault="00940EE9" w:rsidP="00C6554A">
      <w:pPr>
        <w:spacing w:before="0" w:after="0" w:line="240" w:lineRule="auto"/>
      </w:pPr>
      <w:r w:rsidRPr="00DA0852">
        <w:separator/>
      </w:r>
    </w:p>
  </w:footnote>
  <w:footnote w:type="continuationSeparator" w:id="0">
    <w:p w14:paraId="30858548" w14:textId="77777777" w:rsidR="00940EE9" w:rsidRPr="00DA0852" w:rsidRDefault="00940EE9" w:rsidP="00C6554A">
      <w:pPr>
        <w:spacing w:before="0" w:after="0" w:line="240" w:lineRule="auto"/>
      </w:pPr>
      <w:r w:rsidRPr="00DA085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C3C4E" w14:textId="52058114" w:rsidR="00997EC6" w:rsidRDefault="001A4063" w:rsidP="001A4063">
    <w:pPr>
      <w:pStyle w:val="Encabezado"/>
      <w:jc w:val="center"/>
    </w:pPr>
    <w:r>
      <w:t>KAVC.Astro – Biodecodificación Astrológica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62319" w14:textId="70FFF645" w:rsidR="00997EC6" w:rsidRDefault="00997EC6">
    <w:pPr>
      <w:pStyle w:val="Encabezado"/>
      <w:jc w:val="right"/>
    </w:pPr>
  </w:p>
  <w:p w14:paraId="44F53C7E" w14:textId="032F378F" w:rsidR="00997EC6" w:rsidRDefault="00997EC6" w:rsidP="00997EC6">
    <w:pPr>
      <w:pStyle w:val="Encabezado"/>
      <w:tabs>
        <w:tab w:val="left" w:pos="3260"/>
      </w:tabs>
      <w:jc w:val="center"/>
    </w:pPr>
    <w:r>
      <w:t>KAVC. Astro - Biodecodificación Astrológica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0B1E58"/>
    <w:multiLevelType w:val="hybridMultilevel"/>
    <w:tmpl w:val="79DC49B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45144">
    <w:abstractNumId w:val="9"/>
  </w:num>
  <w:num w:numId="2" w16cid:durableId="1576234304">
    <w:abstractNumId w:val="8"/>
  </w:num>
  <w:num w:numId="3" w16cid:durableId="1323850555">
    <w:abstractNumId w:val="8"/>
  </w:num>
  <w:num w:numId="4" w16cid:durableId="1560555014">
    <w:abstractNumId w:val="9"/>
  </w:num>
  <w:num w:numId="5" w16cid:durableId="15814297">
    <w:abstractNumId w:val="12"/>
  </w:num>
  <w:num w:numId="6" w16cid:durableId="1496340674">
    <w:abstractNumId w:val="10"/>
  </w:num>
  <w:num w:numId="7" w16cid:durableId="1523208453">
    <w:abstractNumId w:val="11"/>
  </w:num>
  <w:num w:numId="8" w16cid:durableId="116993812">
    <w:abstractNumId w:val="7"/>
  </w:num>
  <w:num w:numId="9" w16cid:durableId="293022363">
    <w:abstractNumId w:val="6"/>
  </w:num>
  <w:num w:numId="10" w16cid:durableId="282348215">
    <w:abstractNumId w:val="5"/>
  </w:num>
  <w:num w:numId="11" w16cid:durableId="9797090">
    <w:abstractNumId w:val="4"/>
  </w:num>
  <w:num w:numId="12" w16cid:durableId="1351031867">
    <w:abstractNumId w:val="3"/>
  </w:num>
  <w:num w:numId="13" w16cid:durableId="1609773947">
    <w:abstractNumId w:val="2"/>
  </w:num>
  <w:num w:numId="14" w16cid:durableId="1043020145">
    <w:abstractNumId w:val="1"/>
  </w:num>
  <w:num w:numId="15" w16cid:durableId="332341997">
    <w:abstractNumId w:val="0"/>
  </w:num>
  <w:num w:numId="16" w16cid:durableId="1009596531">
    <w:abstractNumId w:val="13"/>
  </w:num>
  <w:num w:numId="17" w16cid:durableId="684867004">
    <w:abstractNumId w:val="9"/>
  </w:num>
  <w:num w:numId="18" w16cid:durableId="2045715782">
    <w:abstractNumId w:val="9"/>
  </w:num>
  <w:num w:numId="19" w16cid:durableId="253898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4F"/>
    <w:rsid w:val="001A4063"/>
    <w:rsid w:val="001D3899"/>
    <w:rsid w:val="002013A6"/>
    <w:rsid w:val="00220706"/>
    <w:rsid w:val="002554CD"/>
    <w:rsid w:val="00293B83"/>
    <w:rsid w:val="002B4294"/>
    <w:rsid w:val="002E4805"/>
    <w:rsid w:val="00333D0D"/>
    <w:rsid w:val="003D555A"/>
    <w:rsid w:val="0040270F"/>
    <w:rsid w:val="004279B3"/>
    <w:rsid w:val="0048010F"/>
    <w:rsid w:val="00486C12"/>
    <w:rsid w:val="004C049F"/>
    <w:rsid w:val="004D3C67"/>
    <w:rsid w:val="005000E2"/>
    <w:rsid w:val="0051785D"/>
    <w:rsid w:val="00594FDA"/>
    <w:rsid w:val="005972D6"/>
    <w:rsid w:val="005F08CC"/>
    <w:rsid w:val="006A3CE7"/>
    <w:rsid w:val="006F62E5"/>
    <w:rsid w:val="00787188"/>
    <w:rsid w:val="007F5DF1"/>
    <w:rsid w:val="00821B6C"/>
    <w:rsid w:val="00845E6B"/>
    <w:rsid w:val="0089714F"/>
    <w:rsid w:val="008E2BA4"/>
    <w:rsid w:val="00903C9B"/>
    <w:rsid w:val="00940EE9"/>
    <w:rsid w:val="009679B1"/>
    <w:rsid w:val="00986062"/>
    <w:rsid w:val="00997EC6"/>
    <w:rsid w:val="00A83F2E"/>
    <w:rsid w:val="00B66D4F"/>
    <w:rsid w:val="00C6554A"/>
    <w:rsid w:val="00C73A7F"/>
    <w:rsid w:val="00CB0705"/>
    <w:rsid w:val="00CD7CFF"/>
    <w:rsid w:val="00DA085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46690"/>
  <w15:chartTrackingRefBased/>
  <w15:docId w15:val="{31D6CFFB-6EE1-4A1F-A1E0-17E9BDE1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DA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\AppData\Local\Microsoft\Office\16.0\DTS\es-AR%7b7A89F7CB-756F-4758-9F29-46386B217C32%7d\%7b96007C87-9366-4E82-9417-6B6BFFC16E8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936C-B021-4DC6-9789-8426F9EC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{96007C87-9366-4E82-9417-6B6BFFC16E86}tf02835058_win32</Template>
  <TotalTime>29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Vivallo</dc:creator>
  <cp:keywords/>
  <dc:description/>
  <cp:lastModifiedBy>Karina Vivallo</cp:lastModifiedBy>
  <cp:revision>4</cp:revision>
  <dcterms:created xsi:type="dcterms:W3CDTF">2024-07-02T20:44:00Z</dcterms:created>
  <dcterms:modified xsi:type="dcterms:W3CDTF">2024-07-02T21:19:00Z</dcterms:modified>
</cp:coreProperties>
</file>